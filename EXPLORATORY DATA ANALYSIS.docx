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CA2411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68A02D66" wp14:editId="63FA823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418C20AC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00D68A81" w14:textId="77777777" w:rsidR="00DF198B" w:rsidRDefault="00DF198B"/>
        </w:tc>
      </w:tr>
      <w:tr w:rsidR="00DF198B" w14:paraId="3834A366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7CE4DF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091B5C1" w14:textId="5F3DB68E" w:rsidR="00DF198B" w:rsidRPr="00DF198B" w:rsidRDefault="003922EB" w:rsidP="00874FE7">
            <w:pPr>
              <w:pStyle w:val="Heading1"/>
            </w:pPr>
            <w:r>
              <w:t>EXPLORATORY DATA ANALYSIS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70F6695A" w14:textId="77777777" w:rsidR="00DF198B" w:rsidRDefault="00DF198B"/>
        </w:tc>
      </w:tr>
      <w:tr w:rsidR="00DF198B" w14:paraId="73F56847" w14:textId="77777777" w:rsidTr="00185F4A">
        <w:trPr>
          <w:trHeight w:val="1837"/>
        </w:trPr>
        <w:tc>
          <w:tcPr>
            <w:tcW w:w="1170" w:type="dxa"/>
          </w:tcPr>
          <w:p w14:paraId="566D4F41" w14:textId="77777777" w:rsidR="00DF198B" w:rsidRDefault="00DF198B"/>
        </w:tc>
        <w:tc>
          <w:tcPr>
            <w:tcW w:w="8460" w:type="dxa"/>
            <w:gridSpan w:val="7"/>
          </w:tcPr>
          <w:p w14:paraId="3A864A3A" w14:textId="77777777" w:rsidR="00DF198B" w:rsidRDefault="00DF198B"/>
        </w:tc>
        <w:tc>
          <w:tcPr>
            <w:tcW w:w="1160" w:type="dxa"/>
          </w:tcPr>
          <w:p w14:paraId="4CDA7633" w14:textId="77777777" w:rsidR="00DF198B" w:rsidRDefault="00DF198B"/>
        </w:tc>
      </w:tr>
      <w:tr w:rsidR="00DF198B" w14:paraId="1ABAB701" w14:textId="77777777" w:rsidTr="00185F4A">
        <w:trPr>
          <w:trHeight w:val="929"/>
        </w:trPr>
        <w:tc>
          <w:tcPr>
            <w:tcW w:w="2397" w:type="dxa"/>
            <w:gridSpan w:val="4"/>
          </w:tcPr>
          <w:p w14:paraId="28AE5F42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4893D5E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6004298C" w14:textId="77777777" w:rsidR="00DF198B" w:rsidRDefault="00DF198B"/>
        </w:tc>
      </w:tr>
      <w:tr w:rsidR="00DF198B" w14:paraId="7CBEA58C" w14:textId="77777777" w:rsidTr="00185F4A">
        <w:trPr>
          <w:trHeight w:val="1460"/>
        </w:trPr>
        <w:tc>
          <w:tcPr>
            <w:tcW w:w="2397" w:type="dxa"/>
            <w:gridSpan w:val="4"/>
          </w:tcPr>
          <w:p w14:paraId="080B5E5C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73AF5DA" w14:textId="77777777" w:rsidR="00DF198B" w:rsidRDefault="003922EB" w:rsidP="00874FE7">
            <w:pPr>
              <w:pStyle w:val="Heading2"/>
            </w:pPr>
            <w:r>
              <w:t>PURIGILLA VENKATA RAHUL</w:t>
            </w:r>
          </w:p>
          <w:p w14:paraId="372F9D5B" w14:textId="309961DF" w:rsidR="003922EB" w:rsidRPr="003922EB" w:rsidRDefault="003922EB" w:rsidP="003922EB">
            <w:r>
              <w:t xml:space="preserve">      INTERNSHIP MAJOR PROJECT TEACHNOOK</w:t>
            </w:r>
          </w:p>
        </w:tc>
        <w:tc>
          <w:tcPr>
            <w:tcW w:w="2398" w:type="dxa"/>
            <w:gridSpan w:val="4"/>
          </w:tcPr>
          <w:p w14:paraId="38B46CCC" w14:textId="77777777" w:rsidR="00DF198B" w:rsidRDefault="00DF198B"/>
        </w:tc>
      </w:tr>
      <w:tr w:rsidR="00DF198B" w14:paraId="2E45690A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38E1EB1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4E049551" w14:textId="194027E0" w:rsidR="00DF198B" w:rsidRPr="00DF198B" w:rsidRDefault="00DF198B" w:rsidP="00874FE7">
            <w:pPr>
              <w:pStyle w:val="Heading3"/>
            </w:pPr>
          </w:p>
          <w:p w14:paraId="20E1149A" w14:textId="0310719B" w:rsidR="00874FE7" w:rsidRPr="00DF198B" w:rsidRDefault="00874FE7" w:rsidP="00874FE7">
            <w:pPr>
              <w:pStyle w:val="Heading3"/>
            </w:pPr>
          </w:p>
          <w:p w14:paraId="75E0190E" w14:textId="1041BC67" w:rsidR="00DF198B" w:rsidRPr="00DF198B" w:rsidRDefault="003922EB" w:rsidP="00874FE7">
            <w:pPr>
              <w:pStyle w:val="Heading3"/>
            </w:pPr>
            <w:r>
              <w:t>ARTIFICIAL INTELLIGENCE</w:t>
            </w:r>
          </w:p>
          <w:p w14:paraId="312E285F" w14:textId="01483B36" w:rsidR="00DF198B" w:rsidRPr="00DF198B" w:rsidRDefault="003922EB" w:rsidP="00874FE7">
            <w:pPr>
              <w:pStyle w:val="Heading3"/>
            </w:pPr>
            <w:r>
              <w:t>AUGUST BATCH</w:t>
            </w:r>
          </w:p>
          <w:p w14:paraId="52CF88C5" w14:textId="28CFFB20" w:rsidR="00DF198B" w:rsidRDefault="00DF198B" w:rsidP="00874FE7">
            <w:pPr>
              <w:pStyle w:val="Heading3"/>
            </w:pPr>
          </w:p>
          <w:p w14:paraId="7EBED99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AAF3306" w14:textId="77777777" w:rsidR="00DF198B" w:rsidRDefault="00DF198B" w:rsidP="00DF198B">
            <w:pPr>
              <w:jc w:val="center"/>
            </w:pPr>
          </w:p>
        </w:tc>
      </w:tr>
      <w:tr w:rsidR="00DF198B" w14:paraId="66208E94" w14:textId="77777777" w:rsidTr="00185F4A">
        <w:tc>
          <w:tcPr>
            <w:tcW w:w="2340" w:type="dxa"/>
            <w:gridSpan w:val="3"/>
          </w:tcPr>
          <w:p w14:paraId="37DB61DA" w14:textId="77777777" w:rsidR="00DF198B" w:rsidRDefault="00DF198B"/>
        </w:tc>
        <w:tc>
          <w:tcPr>
            <w:tcW w:w="6120" w:type="dxa"/>
            <w:gridSpan w:val="3"/>
          </w:tcPr>
          <w:p w14:paraId="7645AB07" w14:textId="77777777" w:rsidR="00DF198B" w:rsidRDefault="00DF198B"/>
        </w:tc>
        <w:tc>
          <w:tcPr>
            <w:tcW w:w="2330" w:type="dxa"/>
            <w:gridSpan w:val="3"/>
          </w:tcPr>
          <w:p w14:paraId="69BF2CA4" w14:textId="77777777" w:rsidR="00DF198B" w:rsidRDefault="00DF198B"/>
        </w:tc>
      </w:tr>
    </w:tbl>
    <w:p w14:paraId="0A0ABF67" w14:textId="77777777" w:rsidR="00DF198B" w:rsidRDefault="00DF198B"/>
    <w:p w14:paraId="595D7AA7" w14:textId="71DA7E16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C614701" wp14:editId="66241125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1C9D4" id="Rectangle 2" o:spid="_x0000_s1026" alt="&quot;&quot;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69A5E01A" wp14:editId="1B9342A7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53DBE4B8" w14:textId="77777777" w:rsidTr="00185F4A">
        <w:trPr>
          <w:trHeight w:val="1152"/>
        </w:trPr>
        <w:tc>
          <w:tcPr>
            <w:tcW w:w="2158" w:type="dxa"/>
          </w:tcPr>
          <w:p w14:paraId="72374742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DB5B313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4EA3C2BB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7B72702C" w14:textId="77777777" w:rsidR="002D2200" w:rsidRDefault="002D2200"/>
        </w:tc>
        <w:tc>
          <w:tcPr>
            <w:tcW w:w="2158" w:type="dxa"/>
          </w:tcPr>
          <w:p w14:paraId="70464BEE" w14:textId="77777777" w:rsidR="002D2200" w:rsidRDefault="002D2200"/>
        </w:tc>
      </w:tr>
      <w:tr w:rsidR="002D2200" w14:paraId="59F64256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5E2390B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2B31870" w14:textId="06699873" w:rsidR="002D2200" w:rsidRPr="00E74B29" w:rsidRDefault="003922EB" w:rsidP="00874FE7">
            <w:pPr>
              <w:pStyle w:val="Heading4"/>
            </w:pPr>
            <w:r>
              <w:t>PROBLEM STATEMENT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BBD586D" w14:textId="77777777" w:rsidR="002D2200" w:rsidRDefault="002D2200"/>
        </w:tc>
      </w:tr>
      <w:tr w:rsidR="002D2200" w14:paraId="4B444956" w14:textId="77777777" w:rsidTr="00185F4A">
        <w:trPr>
          <w:trHeight w:val="311"/>
        </w:trPr>
        <w:tc>
          <w:tcPr>
            <w:tcW w:w="2158" w:type="dxa"/>
          </w:tcPr>
          <w:p w14:paraId="575BB715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48B724C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4ACCD5D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44F3717" w14:textId="77777777" w:rsidR="002D2200" w:rsidRDefault="002D2200"/>
        </w:tc>
        <w:tc>
          <w:tcPr>
            <w:tcW w:w="2158" w:type="dxa"/>
          </w:tcPr>
          <w:p w14:paraId="3E0119B7" w14:textId="77777777" w:rsidR="002D2200" w:rsidRDefault="002D2200"/>
        </w:tc>
      </w:tr>
      <w:tr w:rsidR="00E74B29" w14:paraId="75D86E2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15BE4981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016847F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3AE5E38A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2056F216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4291FE60" w14:textId="77777777" w:rsidR="00E74B29" w:rsidRDefault="00E74B29"/>
        </w:tc>
      </w:tr>
      <w:tr w:rsidR="000E4641" w14:paraId="796653DD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0B07DB97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477FF384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12ADE99F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1909D1CC" w14:textId="23FC20CE" w:rsidR="000E4641" w:rsidRDefault="003922EB" w:rsidP="000E4641">
            <w:pPr>
              <w:pStyle w:val="Text"/>
            </w:pPr>
            <w:r>
              <w:t xml:space="preserve">Take any Dataset of your </w:t>
            </w:r>
            <w:proofErr w:type="gramStart"/>
            <w:r>
              <w:t>choice ,perform</w:t>
            </w:r>
            <w:proofErr w:type="gramEnd"/>
            <w:r>
              <w:t xml:space="preserve"> EDA(Exploratory Data Analysis) and apply a suitable Classifier ,Regressor or </w:t>
            </w:r>
            <w:proofErr w:type="spellStart"/>
            <w:r>
              <w:t>Clusterer</w:t>
            </w:r>
            <w:proofErr w:type="spellEnd"/>
            <w:r>
              <w:t xml:space="preserve"> and calculate the accuracy of the model</w:t>
            </w:r>
          </w:p>
          <w:p w14:paraId="28C24A7D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40B06CE9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4B4EF5C5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2F375937" w14:textId="77777777" w:rsidR="000E4641" w:rsidRDefault="000E4641"/>
        </w:tc>
      </w:tr>
      <w:tr w:rsidR="000E4641" w14:paraId="0CFE0CA3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5AC5106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1EAD4A3E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7905F80C" w14:textId="1C0A19EB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7509E82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181C33DB" w14:textId="77777777" w:rsidR="000E4641" w:rsidRDefault="000E4641"/>
        </w:tc>
      </w:tr>
      <w:tr w:rsidR="000E4641" w14:paraId="1FBC9D5B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093785E9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218F411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2580167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053A7C00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2FB3CC98" w14:textId="77777777" w:rsidR="000E4641" w:rsidRDefault="000E4641"/>
        </w:tc>
      </w:tr>
      <w:tr w:rsidR="000E4641" w14:paraId="460ACDA8" w14:textId="77777777" w:rsidTr="00185F4A">
        <w:trPr>
          <w:trHeight w:val="1728"/>
        </w:trPr>
        <w:tc>
          <w:tcPr>
            <w:tcW w:w="2158" w:type="dxa"/>
            <w:vMerge/>
          </w:tcPr>
          <w:p w14:paraId="21ED74DB" w14:textId="77777777" w:rsidR="000E4641" w:rsidRDefault="000E4641"/>
        </w:tc>
        <w:tc>
          <w:tcPr>
            <w:tcW w:w="542" w:type="dxa"/>
          </w:tcPr>
          <w:p w14:paraId="2DA8A7A6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A346256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6AD42F7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3FEEC510" w14:textId="77777777" w:rsidR="000E4641" w:rsidRDefault="000E4641"/>
        </w:tc>
      </w:tr>
    </w:tbl>
    <w:p w14:paraId="27806D84" w14:textId="77777777" w:rsidR="002D2200" w:rsidRDefault="002D2200"/>
    <w:p w14:paraId="04F61F5F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1A5CBFCF" wp14:editId="73372E54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horzAnchor="margin" w:tblpY="22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0"/>
        <w:gridCol w:w="2134"/>
        <w:gridCol w:w="2153"/>
        <w:gridCol w:w="716"/>
        <w:gridCol w:w="1437"/>
        <w:gridCol w:w="2153"/>
        <w:gridCol w:w="1003"/>
        <w:gridCol w:w="73"/>
        <w:gridCol w:w="1084"/>
      </w:tblGrid>
      <w:tr w:rsidR="0048120C" w14:paraId="12BC4DBF" w14:textId="77777777" w:rsidTr="00777D11">
        <w:trPr>
          <w:trHeight w:val="2037"/>
        </w:trPr>
        <w:tc>
          <w:tcPr>
            <w:tcW w:w="2154" w:type="dxa"/>
            <w:gridSpan w:val="2"/>
          </w:tcPr>
          <w:p w14:paraId="711E3EC0" w14:textId="77777777" w:rsidR="0048120C" w:rsidRDefault="0048120C" w:rsidP="00777D11"/>
        </w:tc>
        <w:tc>
          <w:tcPr>
            <w:tcW w:w="2153" w:type="dxa"/>
            <w:tcBorders>
              <w:bottom w:val="single" w:sz="18" w:space="0" w:color="476166" w:themeColor="accent1"/>
            </w:tcBorders>
          </w:tcPr>
          <w:p w14:paraId="305A3147" w14:textId="77777777" w:rsidR="0048120C" w:rsidRDefault="0048120C" w:rsidP="00777D11"/>
        </w:tc>
        <w:tc>
          <w:tcPr>
            <w:tcW w:w="2153" w:type="dxa"/>
            <w:gridSpan w:val="2"/>
            <w:tcBorders>
              <w:bottom w:val="single" w:sz="18" w:space="0" w:color="476166" w:themeColor="accent1"/>
            </w:tcBorders>
          </w:tcPr>
          <w:p w14:paraId="0F214F6E" w14:textId="77777777" w:rsidR="0048120C" w:rsidRDefault="0048120C" w:rsidP="00777D11"/>
        </w:tc>
        <w:tc>
          <w:tcPr>
            <w:tcW w:w="2153" w:type="dxa"/>
            <w:tcBorders>
              <w:bottom w:val="single" w:sz="18" w:space="0" w:color="476166" w:themeColor="accent1"/>
            </w:tcBorders>
          </w:tcPr>
          <w:p w14:paraId="0BF0F240" w14:textId="77777777" w:rsidR="0048120C" w:rsidRDefault="0048120C" w:rsidP="00777D11"/>
        </w:tc>
        <w:tc>
          <w:tcPr>
            <w:tcW w:w="2160" w:type="dxa"/>
            <w:gridSpan w:val="3"/>
          </w:tcPr>
          <w:p w14:paraId="358A3913" w14:textId="77777777" w:rsidR="0048120C" w:rsidRDefault="0048120C" w:rsidP="00777D11"/>
        </w:tc>
      </w:tr>
      <w:tr w:rsidR="0048120C" w14:paraId="649E85C6" w14:textId="77777777" w:rsidTr="00777D11">
        <w:trPr>
          <w:trHeight w:val="642"/>
        </w:trPr>
        <w:tc>
          <w:tcPr>
            <w:tcW w:w="2154" w:type="dxa"/>
            <w:gridSpan w:val="2"/>
            <w:tcBorders>
              <w:right w:val="single" w:sz="18" w:space="0" w:color="476166" w:themeColor="accent1"/>
            </w:tcBorders>
          </w:tcPr>
          <w:p w14:paraId="5CFF4292" w14:textId="77777777" w:rsidR="0048120C" w:rsidRDefault="0048120C" w:rsidP="00777D11"/>
        </w:tc>
        <w:tc>
          <w:tcPr>
            <w:tcW w:w="6459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7A9BEFE" w14:textId="14A50999" w:rsidR="0048120C" w:rsidRDefault="003922EB" w:rsidP="00777D11">
            <w:pPr>
              <w:pStyle w:val="Heading4"/>
            </w:pPr>
            <w:r>
              <w:t>THE PROCESS AND THE DESCRIPTION</w:t>
            </w:r>
          </w:p>
        </w:tc>
        <w:tc>
          <w:tcPr>
            <w:tcW w:w="2160" w:type="dxa"/>
            <w:gridSpan w:val="3"/>
            <w:tcBorders>
              <w:left w:val="single" w:sz="18" w:space="0" w:color="476166" w:themeColor="accent1"/>
            </w:tcBorders>
          </w:tcPr>
          <w:p w14:paraId="5610FBF3" w14:textId="77777777" w:rsidR="0048120C" w:rsidRDefault="0048120C" w:rsidP="00777D11"/>
        </w:tc>
      </w:tr>
      <w:tr w:rsidR="0048120C" w14:paraId="2A998CA3" w14:textId="77777777" w:rsidTr="00777D11">
        <w:trPr>
          <w:trHeight w:val="212"/>
        </w:trPr>
        <w:tc>
          <w:tcPr>
            <w:tcW w:w="2154" w:type="dxa"/>
            <w:gridSpan w:val="2"/>
          </w:tcPr>
          <w:p w14:paraId="307ED75F" w14:textId="77777777" w:rsidR="0048120C" w:rsidRDefault="0048120C" w:rsidP="00777D11"/>
        </w:tc>
        <w:tc>
          <w:tcPr>
            <w:tcW w:w="2153" w:type="dxa"/>
            <w:tcBorders>
              <w:top w:val="single" w:sz="18" w:space="0" w:color="476166" w:themeColor="accent1"/>
            </w:tcBorders>
          </w:tcPr>
          <w:p w14:paraId="0D191435" w14:textId="77777777" w:rsidR="0048120C" w:rsidRDefault="0048120C" w:rsidP="00777D11"/>
        </w:tc>
        <w:tc>
          <w:tcPr>
            <w:tcW w:w="2153" w:type="dxa"/>
            <w:gridSpan w:val="2"/>
            <w:tcBorders>
              <w:top w:val="single" w:sz="18" w:space="0" w:color="476166" w:themeColor="accent1"/>
            </w:tcBorders>
          </w:tcPr>
          <w:p w14:paraId="1628EDAE" w14:textId="77777777" w:rsidR="0048120C" w:rsidRDefault="0048120C" w:rsidP="00777D11"/>
        </w:tc>
        <w:tc>
          <w:tcPr>
            <w:tcW w:w="2153" w:type="dxa"/>
            <w:tcBorders>
              <w:top w:val="single" w:sz="18" w:space="0" w:color="476166" w:themeColor="accent1"/>
            </w:tcBorders>
          </w:tcPr>
          <w:p w14:paraId="3B32D712" w14:textId="77777777" w:rsidR="0048120C" w:rsidRDefault="0048120C" w:rsidP="00777D11"/>
        </w:tc>
        <w:tc>
          <w:tcPr>
            <w:tcW w:w="2160" w:type="dxa"/>
            <w:gridSpan w:val="3"/>
          </w:tcPr>
          <w:p w14:paraId="2871A37C" w14:textId="77777777" w:rsidR="0048120C" w:rsidRDefault="0048120C" w:rsidP="00777D11"/>
        </w:tc>
      </w:tr>
      <w:tr w:rsidR="0048120C" w14:paraId="618A8835" w14:textId="77777777" w:rsidTr="00777D11">
        <w:trPr>
          <w:trHeight w:val="1662"/>
        </w:trPr>
        <w:tc>
          <w:tcPr>
            <w:tcW w:w="20" w:type="dxa"/>
          </w:tcPr>
          <w:p w14:paraId="5FB512B8" w14:textId="77777777" w:rsidR="0048120C" w:rsidRDefault="0048120C" w:rsidP="00777D11"/>
        </w:tc>
        <w:tc>
          <w:tcPr>
            <w:tcW w:w="9669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09BFDF3" w14:textId="62FC118D" w:rsidR="0048120C" w:rsidRPr="0048120C" w:rsidRDefault="003922EB" w:rsidP="00777D11">
            <w:pPr>
              <w:pStyle w:val="Heading5"/>
            </w:pPr>
            <w:r>
              <w:t>EXPLORATORY DATA ANALYSIS</w:t>
            </w:r>
          </w:p>
          <w:p w14:paraId="3B6A3CB4" w14:textId="77777777" w:rsidR="0048120C" w:rsidRDefault="0048120C" w:rsidP="00777D11"/>
          <w:p w14:paraId="4CD1C7FE" w14:textId="19A23D73" w:rsidR="003922EB" w:rsidRDefault="003922EB" w:rsidP="00777D11">
            <w:pPr>
              <w:pStyle w:val="Text"/>
            </w:pPr>
            <w:r>
              <w:t xml:space="preserve">The exploratory data analysis is used to </w:t>
            </w:r>
            <w:proofErr w:type="gramStart"/>
            <w:r>
              <w:t>summarize ,</w:t>
            </w:r>
            <w:proofErr w:type="gramEnd"/>
            <w:r>
              <w:t xml:space="preserve"> visualize and project the data. This process is useful </w:t>
            </w:r>
            <w:r w:rsidR="0097796C">
              <w:t xml:space="preserve">to calculate the statistics of the data and depict the data visually. </w:t>
            </w:r>
          </w:p>
          <w:p w14:paraId="383AB770" w14:textId="62418A6B" w:rsidR="0048120C" w:rsidRDefault="0048120C" w:rsidP="00777D11">
            <w:pPr>
              <w:pStyle w:val="Text"/>
            </w:pPr>
          </w:p>
        </w:tc>
        <w:tc>
          <w:tcPr>
            <w:tcW w:w="1084" w:type="dxa"/>
          </w:tcPr>
          <w:p w14:paraId="3F9C12D0" w14:textId="77777777" w:rsidR="0048120C" w:rsidRDefault="0048120C" w:rsidP="00777D11"/>
        </w:tc>
      </w:tr>
      <w:tr w:rsidR="00777D11" w14:paraId="292DE13D" w14:textId="77777777" w:rsidTr="00777D11">
        <w:trPr>
          <w:trHeight w:val="586"/>
        </w:trPr>
        <w:tc>
          <w:tcPr>
            <w:tcW w:w="20" w:type="dxa"/>
          </w:tcPr>
          <w:p w14:paraId="1A984082" w14:textId="77777777" w:rsidR="00777D11" w:rsidRDefault="00777D11" w:rsidP="00777D11"/>
        </w:tc>
        <w:tc>
          <w:tcPr>
            <w:tcW w:w="5003" w:type="dxa"/>
            <w:gridSpan w:val="3"/>
            <w:tcBorders>
              <w:top w:val="single" w:sz="18" w:space="0" w:color="476166" w:themeColor="accent1"/>
            </w:tcBorders>
          </w:tcPr>
          <w:p w14:paraId="5DEF7A3D" w14:textId="7AF36254" w:rsidR="00777D11" w:rsidRDefault="00777D11" w:rsidP="00777D11">
            <w:pPr>
              <w:pStyle w:val="Heading5"/>
            </w:pPr>
            <w:r>
              <w:t>MODULES AND THE SOFTWARE USED</w:t>
            </w:r>
          </w:p>
          <w:p w14:paraId="47316D25" w14:textId="77777777" w:rsidR="00777D11" w:rsidRPr="0048120C" w:rsidRDefault="00777D11" w:rsidP="00777D11"/>
        </w:tc>
        <w:tc>
          <w:tcPr>
            <w:tcW w:w="4593" w:type="dxa"/>
            <w:gridSpan w:val="3"/>
            <w:tcBorders>
              <w:top w:val="single" w:sz="18" w:space="0" w:color="476166" w:themeColor="accent1"/>
            </w:tcBorders>
          </w:tcPr>
          <w:p w14:paraId="1C00EED2" w14:textId="2BD991EE" w:rsidR="00777D11" w:rsidRDefault="00777D11" w:rsidP="00777D11">
            <w:pPr>
              <w:pStyle w:val="Heading5"/>
            </w:pPr>
            <w:r>
              <w:t>THE MODULES IMPORTED ARE</w:t>
            </w:r>
          </w:p>
          <w:p w14:paraId="54C01A39" w14:textId="77777777" w:rsidR="00777D11" w:rsidRPr="00777D11" w:rsidRDefault="00777D11" w:rsidP="00777D11"/>
          <w:p w14:paraId="4E350F5D" w14:textId="2461AC92" w:rsidR="00777D11" w:rsidRDefault="00777D11" w:rsidP="00777D11"/>
        </w:tc>
        <w:tc>
          <w:tcPr>
            <w:tcW w:w="73" w:type="dxa"/>
            <w:tcBorders>
              <w:top w:val="single" w:sz="18" w:space="0" w:color="476166" w:themeColor="accent1"/>
            </w:tcBorders>
          </w:tcPr>
          <w:p w14:paraId="649B4457" w14:textId="277788A3" w:rsidR="00777D11" w:rsidRDefault="00777D11" w:rsidP="00777D11">
            <w:pPr>
              <w:pStyle w:val="Heading5"/>
            </w:pPr>
          </w:p>
        </w:tc>
        <w:tc>
          <w:tcPr>
            <w:tcW w:w="1084" w:type="dxa"/>
          </w:tcPr>
          <w:p w14:paraId="3399AA7A" w14:textId="77777777" w:rsidR="00777D11" w:rsidRDefault="00777D11" w:rsidP="00777D11"/>
        </w:tc>
      </w:tr>
      <w:tr w:rsidR="00777D11" w14:paraId="6FD35A39" w14:textId="77777777" w:rsidTr="00777D11">
        <w:trPr>
          <w:trHeight w:val="3204"/>
        </w:trPr>
        <w:tc>
          <w:tcPr>
            <w:tcW w:w="20" w:type="dxa"/>
          </w:tcPr>
          <w:p w14:paraId="6026AF9C" w14:textId="77777777" w:rsidR="00777D11" w:rsidRDefault="00777D11" w:rsidP="00777D11"/>
        </w:tc>
        <w:tc>
          <w:tcPr>
            <w:tcW w:w="5003" w:type="dxa"/>
            <w:gridSpan w:val="3"/>
          </w:tcPr>
          <w:p w14:paraId="472BD454" w14:textId="26D536AB" w:rsidR="00777D11" w:rsidRDefault="00777D11" w:rsidP="00777D11">
            <w:pPr>
              <w:pStyle w:val="Text"/>
            </w:pPr>
            <w:r>
              <w:t>This project of exploratory data is completely built using python.</w:t>
            </w:r>
          </w:p>
        </w:tc>
        <w:tc>
          <w:tcPr>
            <w:tcW w:w="4593" w:type="dxa"/>
            <w:gridSpan w:val="3"/>
          </w:tcPr>
          <w:p w14:paraId="25F4CF3D" w14:textId="717D8B49" w:rsidR="00777D11" w:rsidRDefault="00777D11" w:rsidP="00777D11">
            <w:pPr>
              <w:pStyle w:val="Text"/>
            </w:pPr>
            <w:r>
              <w:t xml:space="preserve">Pandas, </w:t>
            </w:r>
            <w:proofErr w:type="spellStart"/>
            <w:r>
              <w:t>sklearn</w:t>
            </w:r>
            <w:proofErr w:type="spellEnd"/>
            <w:r>
              <w:t xml:space="preserve">, </w:t>
            </w:r>
            <w:proofErr w:type="spellStart"/>
            <w:proofErr w:type="gramStart"/>
            <w:r>
              <w:t>Ipython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statesmodel</w:t>
            </w:r>
            <w:proofErr w:type="spellEnd"/>
            <w:r>
              <w:t xml:space="preserve"> </w:t>
            </w:r>
            <w:proofErr w:type="spellStart"/>
            <w:r>
              <w:t>etc</w:t>
            </w:r>
            <w:proofErr w:type="spellEnd"/>
            <w:r>
              <w:t xml:space="preserve"> all these modules collectively work on generating the data analysis</w:t>
            </w:r>
          </w:p>
          <w:p w14:paraId="2CDF4BAE" w14:textId="77777777" w:rsidR="00777D11" w:rsidRDefault="00777D11" w:rsidP="00777D11">
            <w:pPr>
              <w:pStyle w:val="Text"/>
            </w:pPr>
          </w:p>
          <w:p w14:paraId="46742A0A" w14:textId="77777777" w:rsidR="00777D11" w:rsidRDefault="00777D11" w:rsidP="00777D11">
            <w:pPr>
              <w:pStyle w:val="Text"/>
            </w:pPr>
          </w:p>
          <w:p w14:paraId="777D807D" w14:textId="0D6713ED" w:rsidR="00777D11" w:rsidRDefault="00777D11" w:rsidP="00777D11">
            <w:pPr>
              <w:pStyle w:val="Text"/>
            </w:pPr>
          </w:p>
        </w:tc>
        <w:tc>
          <w:tcPr>
            <w:tcW w:w="73" w:type="dxa"/>
          </w:tcPr>
          <w:p w14:paraId="24B743C8" w14:textId="73F074FB" w:rsidR="00777D11" w:rsidRDefault="00777D11" w:rsidP="00777D11">
            <w:pPr>
              <w:pStyle w:val="Text"/>
            </w:pPr>
          </w:p>
        </w:tc>
        <w:tc>
          <w:tcPr>
            <w:tcW w:w="1084" w:type="dxa"/>
          </w:tcPr>
          <w:p w14:paraId="25B0199D" w14:textId="77777777" w:rsidR="00777D11" w:rsidRDefault="00777D11" w:rsidP="00777D11"/>
        </w:tc>
      </w:tr>
    </w:tbl>
    <w:p w14:paraId="1A3933C5" w14:textId="77777777" w:rsidR="0048120C" w:rsidRDefault="0048120C"/>
    <w:p w14:paraId="771B2D27" w14:textId="28112B1E" w:rsidR="0048120C" w:rsidRDefault="0048120C"/>
    <w:p w14:paraId="175DBFD2" w14:textId="22744E99" w:rsidR="00777D11" w:rsidRDefault="00777D11" w:rsidP="00777D11">
      <w:pPr>
        <w:pStyle w:val="Heading5"/>
      </w:pPr>
    </w:p>
    <w:p w14:paraId="4C2FEFAC" w14:textId="3CD84100" w:rsidR="00777D11" w:rsidRDefault="00777D11" w:rsidP="00777D11"/>
    <w:p w14:paraId="4F4280E1" w14:textId="45571673" w:rsidR="00777D11" w:rsidRDefault="00777D11" w:rsidP="00777D11"/>
    <w:p w14:paraId="39050408" w14:textId="107880F9" w:rsidR="00777D11" w:rsidRDefault="00777D11" w:rsidP="00777D11"/>
    <w:p w14:paraId="79F890AB" w14:textId="77777777" w:rsidR="00777D11" w:rsidRPr="00777D11" w:rsidRDefault="00777D11" w:rsidP="00777D11"/>
    <w:p w14:paraId="451D182E" w14:textId="08356D43" w:rsidR="00777D11" w:rsidRDefault="00777D11"/>
    <w:p w14:paraId="04AD60EF" w14:textId="0A6C7024" w:rsidR="00777D11" w:rsidRDefault="00777D11"/>
    <w:p w14:paraId="7D16DB35" w14:textId="70E4810E" w:rsidR="00777D11" w:rsidRDefault="00777D11"/>
    <w:p w14:paraId="4F66490B" w14:textId="4A22C90D" w:rsidR="00777D11" w:rsidRDefault="00777D11" w:rsidP="00777D11">
      <w:pPr>
        <w:pStyle w:val="Heading5"/>
      </w:pPr>
      <w:r>
        <w:t>SOURCE CODE</w:t>
      </w:r>
    </w:p>
    <w:p w14:paraId="6D3EF150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lastRenderedPageBreak/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pandas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pd</w:t>
      </w:r>
    </w:p>
    <w:p w14:paraId="22BC78CF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337362A9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sklearn.model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_selection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train_test_split</w:t>
      </w:r>
      <w:proofErr w:type="spellEnd"/>
    </w:p>
    <w:p w14:paraId="6C9CAF7B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sklearn.linear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_model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LogisticRegression</w:t>
      </w:r>
      <w:proofErr w:type="spellEnd"/>
    </w:p>
    <w:p w14:paraId="5204E377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metrics</w:t>
      </w:r>
    </w:p>
    <w:p w14:paraId="209727B8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2008D0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61DB8F5D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url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"https://raw.githubusercontent.com/Statology/Python-Guides/main/default.csv"</w:t>
      </w:r>
    </w:p>
    <w:p w14:paraId="3F17D49A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data=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pd.read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_csv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url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043EE6A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data[</w:t>
      </w:r>
      <w:proofErr w:type="gramEnd"/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6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191E2384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data.index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4452B9D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X = 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data[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'student'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balance'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'income</w:t>
      </w:r>
      <w:proofErr w:type="spellEnd"/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</w:t>
      </w:r>
    </w:p>
    <w:p w14:paraId="5CA6E366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 = data[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'default'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096EB732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train,X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_test,y_train,y_test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train_test_split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X,y,</w:t>
      </w:r>
      <w:r w:rsidRPr="002008D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test_size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2008D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random_state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776A54B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log_regression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LogisticRegression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DB02DED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log_regression.fit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train,y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_train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ADEA45C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regression.predict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A5406EF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cnf_matrix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metrics.confusion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_matrix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49ACA6E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cnf_matrix</w:t>
      </w:r>
      <w:proofErr w:type="spellEnd"/>
    </w:p>
    <w:p w14:paraId="61549C00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2008D0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"The accuracy of the given model is : "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metrics.accuracy_score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05F19521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regression.predict</w:t>
      </w:r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_proba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)[::,</w:t>
      </w:r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1FF2C066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fpr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tpr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_ =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metrics.roc_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curve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 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ECBBF61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auc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metrics.roc_auc_</w:t>
      </w:r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score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979BA2A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fpr,tpr,</w:t>
      </w:r>
      <w:r w:rsidRPr="002008D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label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008D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"AUC="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2008D0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auc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3DE7B380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plt.legend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2008D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loc</w:t>
      </w:r>
      <w:proofErr w:type="spell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2008D0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CDE11F5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2008D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6E63E9C0" w14:textId="77777777" w:rsidR="002008D0" w:rsidRPr="002008D0" w:rsidRDefault="002008D0" w:rsidP="002008D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3387DED3" w14:textId="77777777" w:rsidR="002008D0" w:rsidRPr="002008D0" w:rsidRDefault="002008D0" w:rsidP="002008D0"/>
    <w:p w14:paraId="0937D938" w14:textId="7EF44C02" w:rsidR="00777D11" w:rsidRDefault="00777D11"/>
    <w:p w14:paraId="7D14F404" w14:textId="391FA723" w:rsidR="00777D11" w:rsidRDefault="00777D11">
      <w:r>
        <w:t>The data set used here contains the data about</w:t>
      </w:r>
      <w:r w:rsidR="00FC73E3">
        <w:t xml:space="preserve"> the income of various students from many countries the output shows the accuracy of the data set </w:t>
      </w:r>
      <w:proofErr w:type="gramStart"/>
      <w:r w:rsidR="00FC73E3">
        <w:t>and also</w:t>
      </w:r>
      <w:proofErr w:type="gramEnd"/>
      <w:r w:rsidR="00FC73E3">
        <w:t xml:space="preserve"> manifests the logistic regression graph for that data set.</w:t>
      </w:r>
    </w:p>
    <w:p w14:paraId="0E5BAF7A" w14:textId="77777777" w:rsidR="00FC73E3" w:rsidRDefault="00FC73E3"/>
    <w:p w14:paraId="0C05A7ED" w14:textId="6E211984" w:rsidR="00FC73E3" w:rsidRPr="0048120C" w:rsidRDefault="00FC73E3" w:rsidP="00FC73E3">
      <w:pPr>
        <w:pStyle w:val="Heading5"/>
      </w:pPr>
      <w:r>
        <w:t>OUTPUT</w:t>
      </w:r>
    </w:p>
    <w:p w14:paraId="6ED226D2" w14:textId="27A8A66F" w:rsidR="00FC73E3" w:rsidRDefault="00FC73E3">
      <w:r>
        <w:rPr>
          <w:noProof/>
        </w:rPr>
        <w:lastRenderedPageBreak/>
        <w:drawing>
          <wp:inline distT="0" distB="0" distL="0" distR="0" wp14:anchorId="4BFFB47A" wp14:editId="3FF8714F">
            <wp:extent cx="6858000" cy="4175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F144" w14:textId="2249B644" w:rsidR="00777D11" w:rsidRDefault="00777D11"/>
    <w:p w14:paraId="6236F80A" w14:textId="0019B355" w:rsidR="00FC73E3" w:rsidRDefault="00FC73E3" w:rsidP="00FC73E3">
      <w:pPr>
        <w:pStyle w:val="Heading5"/>
      </w:pPr>
      <w:r>
        <w:t>GITHUB LINK</w:t>
      </w:r>
    </w:p>
    <w:p w14:paraId="75016B5D" w14:textId="77777777" w:rsidR="002B516D" w:rsidRPr="002B516D" w:rsidRDefault="002B516D" w:rsidP="002B516D"/>
    <w:p w14:paraId="7F21EFC5" w14:textId="798F0E04" w:rsidR="002B516D" w:rsidRPr="002B516D" w:rsidRDefault="002B516D" w:rsidP="002B516D">
      <w:r w:rsidRPr="002B516D">
        <w:t>https://github.com/rahulmoc2002/Majotproject1</w:t>
      </w:r>
    </w:p>
    <w:p w14:paraId="6A45F3EA" w14:textId="77777777" w:rsidR="002B516D" w:rsidRPr="002B516D" w:rsidRDefault="002B516D" w:rsidP="002B516D"/>
    <w:p w14:paraId="1DDDC433" w14:textId="77777777" w:rsidR="00FC73E3" w:rsidRPr="00FC73E3" w:rsidRDefault="00FC73E3" w:rsidP="00FC73E3"/>
    <w:p w14:paraId="00E20C39" w14:textId="7AFB9F0D" w:rsidR="00777D11" w:rsidRDefault="00777D11"/>
    <w:p w14:paraId="098648B7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lastRenderedPageBreak/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pandas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pd</w:t>
      </w:r>
    </w:p>
    <w:p w14:paraId="7FA03871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numpy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np</w:t>
      </w:r>
    </w:p>
    <w:p w14:paraId="40A24E72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sklearn.model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_selection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train_test_split</w:t>
      </w:r>
      <w:proofErr w:type="spellEnd"/>
    </w:p>
    <w:p w14:paraId="2DA84DF2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sklearn.linear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_model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LogisticRegression</w:t>
      </w:r>
      <w:proofErr w:type="spellEnd"/>
    </w:p>
    <w:p w14:paraId="2CC31149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from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sklearn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metrics</w:t>
      </w:r>
    </w:p>
    <w:p w14:paraId="527AE53A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matplotlib.pyplot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777D11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as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</w:t>
      </w:r>
      <w:proofErr w:type="spellEnd"/>
    </w:p>
    <w:p w14:paraId="4FB8B564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url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"https://raw.githubusercontent.com/Statology/Python-Guides/main/default.csv"</w:t>
      </w:r>
    </w:p>
    <w:p w14:paraId="7C139690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data=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pd.read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_csv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url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6841F55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data[</w:t>
      </w:r>
      <w:proofErr w:type="gramEnd"/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6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65B2ADA8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data.index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2BD0590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X = 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data[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'student'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proofErr w:type="spellStart"/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balance'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'income</w:t>
      </w:r>
      <w:proofErr w:type="spellEnd"/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]]</w:t>
      </w:r>
    </w:p>
    <w:p w14:paraId="788B1EA1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 = data[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'default'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0C2304F9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train,X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_test,y_train,y_test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train_test_split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X,y,</w:t>
      </w:r>
      <w:r w:rsidRPr="00777D1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test_size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0.3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777D1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random_state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68268F3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log_regression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LogisticRegression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400F75C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log_regression.fit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train,y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_train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41E7064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regression.predict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ECAA2B7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cnf_matrix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metrics.confusion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_matrix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ED12005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cnf_matrix</w:t>
      </w:r>
      <w:proofErr w:type="spellEnd"/>
    </w:p>
    <w:p w14:paraId="47C63BFA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gramStart"/>
      <w:r w:rsidRPr="00777D11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print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"The accuracy of the given model is : "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metrics.accuracy_score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1AF7CFB2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log_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regression.predict</w:t>
      </w:r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_proba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X_test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)[::,</w:t>
      </w:r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2FE7AC64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fpr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tpr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_ =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metrics.roc_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curve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 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5CD522A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auc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metrics.roc_auc_</w:t>
      </w:r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score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y_test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y_pred_proba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0D60D4C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plt.plot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fpr,tpr,</w:t>
      </w:r>
      <w:r w:rsidRPr="00777D1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label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77D11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"AUC="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+</w:t>
      </w:r>
      <w:r w:rsidRPr="00777D11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str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auc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7EC8CFA2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plt.legend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777D11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loc</w:t>
      </w:r>
      <w:proofErr w:type="spell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777D11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4</w:t>
      </w:r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8D26E70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plt.show</w:t>
      </w:r>
      <w:proofErr w:type="spellEnd"/>
      <w:proofErr w:type="gramEnd"/>
      <w:r w:rsidRPr="00777D11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3BE3B0CE" w14:textId="77777777" w:rsidR="00777D11" w:rsidRPr="00777D11" w:rsidRDefault="00777D11" w:rsidP="00777D11">
      <w:pPr>
        <w:framePr w:hSpace="180" w:wrap="around" w:hAnchor="margin" w:y="228"/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211A658" w14:textId="1A273D49" w:rsidR="00777D11" w:rsidRDefault="00777D11"/>
    <w:p w14:paraId="6E66DFA6" w14:textId="77777777" w:rsidR="00777D11" w:rsidRDefault="00777D11"/>
    <w:sectPr w:rsidR="00777D11" w:rsidSect="00E74B29">
      <w:footerReference w:type="even" r:id="rId13"/>
      <w:footerReference w:type="default" r:id="rId1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5FCF8" w14:textId="77777777" w:rsidR="00770D21" w:rsidRDefault="00770D21" w:rsidP="00E74B29">
      <w:r>
        <w:separator/>
      </w:r>
    </w:p>
  </w:endnote>
  <w:endnote w:type="continuationSeparator" w:id="0">
    <w:p w14:paraId="04D4278D" w14:textId="77777777" w:rsidR="00770D21" w:rsidRDefault="00770D21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6F6CFED4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378F57D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D9F6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4A73D74" w14:textId="77777777" w:rsidTr="006709F1">
      <w:tc>
        <w:tcPr>
          <w:tcW w:w="1079" w:type="dxa"/>
        </w:tcPr>
        <w:p w14:paraId="4949C2C8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2DC2569D" w14:textId="77777777" w:rsidR="00E74B29" w:rsidRPr="00874FE7" w:rsidRDefault="00000000" w:rsidP="006709F1">
          <w:pPr>
            <w:pStyle w:val="Footer"/>
          </w:pPr>
          <w:sdt>
            <w:sdtPr>
              <w:id w:val="707152945"/>
              <w:placeholder>
                <w:docPart w:val="80DAAE4DC3014AE28F38F32874A4611A"/>
              </w:placeholder>
              <w:temporary/>
              <w:showingPlcHdr/>
              <w15:appearance w15:val="hidden"/>
            </w:sdtPr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1381845A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6ABF36D3" w14:textId="77777777" w:rsidR="00E74B29" w:rsidRPr="00E74B29" w:rsidRDefault="00E74B29" w:rsidP="006709F1">
          <w:pPr>
            <w:pStyle w:val="Footer"/>
          </w:pPr>
        </w:p>
      </w:tc>
    </w:tr>
  </w:tbl>
  <w:p w14:paraId="5EED6E3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0C04A" w14:textId="77777777" w:rsidR="00770D21" w:rsidRDefault="00770D21" w:rsidP="00E74B29">
      <w:r>
        <w:separator/>
      </w:r>
    </w:p>
  </w:footnote>
  <w:footnote w:type="continuationSeparator" w:id="0">
    <w:p w14:paraId="7C61F741" w14:textId="77777777" w:rsidR="00770D21" w:rsidRDefault="00770D21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90287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22EB"/>
    <w:rsid w:val="00086FA5"/>
    <w:rsid w:val="000E4641"/>
    <w:rsid w:val="00151F66"/>
    <w:rsid w:val="00177F8D"/>
    <w:rsid w:val="00185F4A"/>
    <w:rsid w:val="002008D0"/>
    <w:rsid w:val="002B516D"/>
    <w:rsid w:val="002D2200"/>
    <w:rsid w:val="003922EB"/>
    <w:rsid w:val="0040564B"/>
    <w:rsid w:val="0048120C"/>
    <w:rsid w:val="004909D9"/>
    <w:rsid w:val="00521481"/>
    <w:rsid w:val="00665110"/>
    <w:rsid w:val="006709F1"/>
    <w:rsid w:val="006C60E6"/>
    <w:rsid w:val="00707C45"/>
    <w:rsid w:val="00770D21"/>
    <w:rsid w:val="00777D11"/>
    <w:rsid w:val="00837914"/>
    <w:rsid w:val="00874FE7"/>
    <w:rsid w:val="00952F7D"/>
    <w:rsid w:val="0095496A"/>
    <w:rsid w:val="0097796C"/>
    <w:rsid w:val="009A38BA"/>
    <w:rsid w:val="00B43E11"/>
    <w:rsid w:val="00C755AB"/>
    <w:rsid w:val="00D43125"/>
    <w:rsid w:val="00D66A3A"/>
    <w:rsid w:val="00DF198B"/>
    <w:rsid w:val="00E74B29"/>
    <w:rsid w:val="00F50791"/>
    <w:rsid w:val="00FB2F1A"/>
    <w:rsid w:val="00FC7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EC3700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7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1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16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9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57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6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4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HUL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0DAAE4DC3014AE28F38F32874A461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88E7C8-5BBF-4FFE-B450-0561D36686D0}"/>
      </w:docPartPr>
      <w:docPartBody>
        <w:p w:rsidR="00763FBE" w:rsidRDefault="00384922">
          <w:pPr>
            <w:pStyle w:val="80DAAE4DC3014AE28F38F32874A4611A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922"/>
    <w:rsid w:val="00384922"/>
    <w:rsid w:val="00763FBE"/>
    <w:rsid w:val="00FD7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624F63DD3464BA1A6B4D46E6E426F01">
    <w:name w:val="5624F63DD3464BA1A6B4D46E6E426F01"/>
  </w:style>
  <w:style w:type="paragraph" w:customStyle="1" w:styleId="80DAAE4DC3014AE28F38F32874A4611A">
    <w:name w:val="80DAAE4DC3014AE28F38F32874A4611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6</Pages>
  <Words>472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2022-10-04T06:57:00Z</dcterms:created>
  <dcterms:modified xsi:type="dcterms:W3CDTF">2022-10-04T11:01:00Z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